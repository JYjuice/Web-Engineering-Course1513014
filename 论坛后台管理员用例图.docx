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039485" cy="479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E7106"/>
    <w:rsid w:val="2C1E71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2018-05-30T14:08:00Z</dcterms:created>
  <dc:creator>未归人 ッ</dc:creator>
  <cp:lastModifiedBy>未归人 ッ</cp:lastModifiedBy>
  <dcterms:modified xsi:type="dcterms:W3CDTF">2018-05-30T14:10:10Z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